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2E2" w:rsidRDefault="00C14901">
      <w:pPr>
        <w:pStyle w:val="Titel"/>
        <w:jc w:val="right"/>
      </w:pPr>
      <w:proofErr w:type="spellStart"/>
      <w:r>
        <w:t>WaterMe</w:t>
      </w:r>
      <w:proofErr w:type="spellEnd"/>
    </w:p>
    <w:p w:rsidR="009E32E2" w:rsidRDefault="00F644C4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14901">
        <w:t xml:space="preserve">Use-Case Specification: </w:t>
      </w:r>
      <w:r>
        <w:fldChar w:fldCharType="end"/>
      </w:r>
      <w:r w:rsidR="004209DB">
        <w:t>Enable Bluetooth</w:t>
      </w:r>
    </w:p>
    <w:p w:rsidR="009E32E2" w:rsidRDefault="009E32E2">
      <w:pPr>
        <w:pStyle w:val="Titel"/>
        <w:jc w:val="right"/>
      </w:pPr>
    </w:p>
    <w:p w:rsidR="009E32E2" w:rsidRDefault="00A149B0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7840E5">
        <w:rPr>
          <w:sz w:val="28"/>
        </w:rPr>
        <w:t>1</w:t>
      </w:r>
      <w:r>
        <w:rPr>
          <w:sz w:val="28"/>
        </w:rPr>
        <w:t>.0</w:t>
      </w:r>
    </w:p>
    <w:p w:rsidR="009E32E2" w:rsidRDefault="009E32E2"/>
    <w:p w:rsidR="009E32E2" w:rsidRDefault="009E32E2"/>
    <w:p w:rsidR="009E32E2" w:rsidRDefault="009E32E2">
      <w:pPr>
        <w:pStyle w:val="Textkrper"/>
      </w:pPr>
    </w:p>
    <w:p w:rsidR="009E32E2" w:rsidRDefault="009E32E2">
      <w:pPr>
        <w:pStyle w:val="Textkrper"/>
      </w:pPr>
    </w:p>
    <w:p w:rsidR="009E32E2" w:rsidRDefault="009E32E2">
      <w:pPr>
        <w:sectPr w:rsidR="009E32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E32E2" w:rsidRDefault="00A149B0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32E2">
        <w:tc>
          <w:tcPr>
            <w:tcW w:w="2304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E32E2" w:rsidRDefault="00A149B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E32E2">
        <w:tc>
          <w:tcPr>
            <w:tcW w:w="2304" w:type="dxa"/>
          </w:tcPr>
          <w:p w:rsidR="009E32E2" w:rsidRDefault="004209DB">
            <w:pPr>
              <w:pStyle w:val="Tabletext"/>
            </w:pPr>
            <w:r>
              <w:t>13</w:t>
            </w:r>
            <w:r w:rsidR="00C14901">
              <w:t>/Jun/2017</w:t>
            </w:r>
          </w:p>
        </w:tc>
        <w:tc>
          <w:tcPr>
            <w:tcW w:w="1152" w:type="dxa"/>
          </w:tcPr>
          <w:p w:rsidR="009E32E2" w:rsidRDefault="00C1490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E32E2" w:rsidRDefault="00C14901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9E32E2" w:rsidRDefault="00C14901">
            <w:pPr>
              <w:pStyle w:val="Tabletext"/>
            </w:pPr>
            <w:r>
              <w:t>Paul Giesa</w:t>
            </w:r>
          </w:p>
        </w:tc>
      </w:tr>
      <w:tr w:rsidR="009E32E2"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  <w:tc>
          <w:tcPr>
            <w:tcW w:w="1152" w:type="dxa"/>
          </w:tcPr>
          <w:p w:rsidR="009E32E2" w:rsidRDefault="009E32E2">
            <w:pPr>
              <w:pStyle w:val="Tabletext"/>
            </w:pPr>
          </w:p>
        </w:tc>
        <w:tc>
          <w:tcPr>
            <w:tcW w:w="3744" w:type="dxa"/>
          </w:tcPr>
          <w:p w:rsidR="009E32E2" w:rsidRDefault="009E32E2">
            <w:pPr>
              <w:pStyle w:val="Tabletext"/>
            </w:pPr>
          </w:p>
        </w:tc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</w:tr>
      <w:tr w:rsidR="009E32E2"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  <w:tc>
          <w:tcPr>
            <w:tcW w:w="1152" w:type="dxa"/>
          </w:tcPr>
          <w:p w:rsidR="009E32E2" w:rsidRDefault="009E32E2">
            <w:pPr>
              <w:pStyle w:val="Tabletext"/>
            </w:pPr>
          </w:p>
        </w:tc>
        <w:tc>
          <w:tcPr>
            <w:tcW w:w="3744" w:type="dxa"/>
          </w:tcPr>
          <w:p w:rsidR="009E32E2" w:rsidRDefault="009E32E2">
            <w:pPr>
              <w:pStyle w:val="Tabletext"/>
            </w:pPr>
          </w:p>
        </w:tc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</w:tr>
      <w:tr w:rsidR="009E32E2"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  <w:tc>
          <w:tcPr>
            <w:tcW w:w="1152" w:type="dxa"/>
          </w:tcPr>
          <w:p w:rsidR="009E32E2" w:rsidRDefault="009E32E2">
            <w:pPr>
              <w:pStyle w:val="Tabletext"/>
            </w:pPr>
          </w:p>
        </w:tc>
        <w:tc>
          <w:tcPr>
            <w:tcW w:w="3744" w:type="dxa"/>
          </w:tcPr>
          <w:p w:rsidR="009E32E2" w:rsidRDefault="009E32E2">
            <w:pPr>
              <w:pStyle w:val="Tabletext"/>
            </w:pPr>
          </w:p>
        </w:tc>
        <w:tc>
          <w:tcPr>
            <w:tcW w:w="2304" w:type="dxa"/>
          </w:tcPr>
          <w:p w:rsidR="009E32E2" w:rsidRDefault="009E32E2">
            <w:pPr>
              <w:pStyle w:val="Tabletext"/>
            </w:pPr>
          </w:p>
        </w:tc>
      </w:tr>
    </w:tbl>
    <w:p w:rsidR="009E32E2" w:rsidRDefault="009E32E2"/>
    <w:p w:rsidR="009E32E2" w:rsidRDefault="00A149B0">
      <w:pPr>
        <w:pStyle w:val="Titel"/>
      </w:pPr>
      <w:r>
        <w:br w:type="page"/>
      </w:r>
      <w:r>
        <w:lastRenderedPageBreak/>
        <w:t>Table of Contents</w:t>
      </w:r>
    </w:p>
    <w:p w:rsidR="007840E5" w:rsidRDefault="00A149B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840E5">
        <w:rPr>
          <w:noProof/>
        </w:rPr>
        <w:t>1.</w:t>
      </w:r>
      <w:r w:rsidR="007840E5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7840E5">
        <w:rPr>
          <w:noProof/>
        </w:rPr>
        <w:t>Use-Case Name</w:t>
      </w:r>
      <w:r w:rsidR="007840E5">
        <w:rPr>
          <w:noProof/>
        </w:rPr>
        <w:tab/>
      </w:r>
      <w:r w:rsidR="007840E5">
        <w:rPr>
          <w:noProof/>
        </w:rPr>
        <w:fldChar w:fldCharType="begin"/>
      </w:r>
      <w:r w:rsidR="007840E5">
        <w:rPr>
          <w:noProof/>
        </w:rPr>
        <w:instrText xml:space="preserve"> PAGEREF _Toc483990946 \h </w:instrText>
      </w:r>
      <w:r w:rsidR="007840E5">
        <w:rPr>
          <w:noProof/>
        </w:rPr>
      </w:r>
      <w:r w:rsidR="007840E5">
        <w:rPr>
          <w:noProof/>
        </w:rPr>
        <w:fldChar w:fldCharType="separate"/>
      </w:r>
      <w:r w:rsidR="007840E5">
        <w:rPr>
          <w:noProof/>
        </w:rPr>
        <w:t>4</w:t>
      </w:r>
      <w:r w:rsidR="007840E5">
        <w:rPr>
          <w:noProof/>
        </w:rPr>
        <w:fldChar w:fldCharType="end"/>
      </w:r>
    </w:p>
    <w:p w:rsidR="007840E5" w:rsidRDefault="007840E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Espresso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40E5" w:rsidRDefault="007840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_Toc483990953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E32E2" w:rsidRDefault="00A149B0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F644C4">
        <w:lastRenderedPageBreak/>
        <w:fldChar w:fldCharType="begin"/>
      </w:r>
      <w:r w:rsidR="00F644C4">
        <w:instrText xml:space="preserve">title  \* Mergeformat </w:instrText>
      </w:r>
      <w:r w:rsidR="00F644C4">
        <w:fldChar w:fldCharType="separate"/>
      </w:r>
      <w:r w:rsidR="00C14901">
        <w:t xml:space="preserve">Use-Case Specification: </w:t>
      </w:r>
      <w:r w:rsidR="00F644C4">
        <w:fldChar w:fldCharType="end"/>
      </w:r>
      <w:bookmarkStart w:id="0" w:name="_Toc423410237"/>
      <w:bookmarkStart w:id="1" w:name="_Toc425054503"/>
      <w:r w:rsidR="00C14901">
        <w:t>Enable Alarm</w:t>
      </w:r>
      <w:r>
        <w:t xml:space="preserve"> </w:t>
      </w:r>
      <w:bookmarkEnd w:id="0"/>
      <w:bookmarkEnd w:id="1"/>
    </w:p>
    <w:p w:rsidR="009E32E2" w:rsidRDefault="009E32E2" w:rsidP="007840E5">
      <w:pPr>
        <w:pStyle w:val="InfoBlue"/>
      </w:pPr>
    </w:p>
    <w:p w:rsidR="009E32E2" w:rsidRDefault="00A149B0">
      <w:pPr>
        <w:pStyle w:val="berschrift1"/>
      </w:pPr>
      <w:bookmarkStart w:id="2" w:name="_Toc483990946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9E32E2" w:rsidRDefault="00A149B0">
      <w:pPr>
        <w:pStyle w:val="berschrift2"/>
      </w:pPr>
      <w:bookmarkStart w:id="5" w:name="_Toc483990947"/>
      <w:r>
        <w:t>Brief Description</w:t>
      </w:r>
      <w:bookmarkEnd w:id="3"/>
      <w:bookmarkEnd w:id="4"/>
      <w:bookmarkEnd w:id="5"/>
    </w:p>
    <w:p w:rsidR="009E32E2" w:rsidRDefault="009B4BD5" w:rsidP="007840E5">
      <w:pPr>
        <w:pStyle w:val="InfoBlue"/>
      </w:pPr>
      <w:r w:rsidRPr="007840E5">
        <w:t>The user can decide w</w:t>
      </w:r>
      <w:r w:rsidR="007840E5" w:rsidRPr="007840E5">
        <w:t>h</w:t>
      </w:r>
      <w:r w:rsidRPr="007840E5">
        <w:t>ether</w:t>
      </w:r>
      <w:r w:rsidR="00C14901" w:rsidRPr="007840E5">
        <w:t xml:space="preserve"> the buzzer should make sounds when the humidity </w:t>
      </w:r>
      <w:r w:rsidRPr="007840E5">
        <w:t>level is</w:t>
      </w:r>
      <w:r w:rsidR="00C14901" w:rsidRPr="007840E5">
        <w:t xml:space="preserve"> critical</w:t>
      </w:r>
      <w:r w:rsidRPr="007840E5">
        <w:t>.</w:t>
      </w:r>
    </w:p>
    <w:p w:rsidR="000678EA" w:rsidRDefault="000678EA" w:rsidP="000678EA">
      <w:pPr>
        <w:pStyle w:val="berschrift2"/>
      </w:pPr>
      <w:r>
        <w:lastRenderedPageBreak/>
        <w:t>Mockup</w:t>
      </w:r>
    </w:p>
    <w:p w:rsidR="000678EA" w:rsidRPr="000678EA" w:rsidRDefault="000678EA" w:rsidP="000678EA">
      <w:pPr>
        <w:pStyle w:val="berschrift2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1761067" cy="3585782"/>
            <wp:effectExtent l="0" t="0" r="0" b="0"/>
            <wp:docPr id="2" name="Grafik 2" descr="C:\Users\paulg\AppData\Local\Microsoft\Windows\INetCache\Content.Word\UCEnableBluetooth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g\AppData\Local\Microsoft\Windows\INetCache\Content.Word\UCEnableBluetoothMock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993" cy="360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9E32E2" w:rsidRDefault="00A149B0">
      <w:pPr>
        <w:pStyle w:val="berschrift1"/>
        <w:widowControl/>
      </w:pPr>
      <w:bookmarkStart w:id="7" w:name="_Toc423410239"/>
      <w:bookmarkStart w:id="8" w:name="_Toc425054505"/>
      <w:bookmarkStart w:id="9" w:name="_Toc483990948"/>
      <w:r>
        <w:t>Flow of Events</w:t>
      </w:r>
      <w:bookmarkEnd w:id="7"/>
      <w:bookmarkEnd w:id="8"/>
      <w:bookmarkEnd w:id="9"/>
    </w:p>
    <w:p w:rsidR="009E32E2" w:rsidRDefault="00A149B0">
      <w:pPr>
        <w:pStyle w:val="berschrift2"/>
        <w:widowControl/>
      </w:pPr>
      <w:bookmarkStart w:id="10" w:name="_Toc423410240"/>
      <w:bookmarkStart w:id="11" w:name="_Toc425054506"/>
      <w:bookmarkStart w:id="12" w:name="_Toc483990949"/>
      <w:r>
        <w:t>Basic Flow</w:t>
      </w:r>
      <w:bookmarkEnd w:id="10"/>
      <w:bookmarkEnd w:id="11"/>
      <w:bookmarkEnd w:id="12"/>
      <w:r>
        <w:t xml:space="preserve"> </w:t>
      </w:r>
    </w:p>
    <w:p w:rsidR="009B4BD5" w:rsidRPr="009B4BD5" w:rsidRDefault="005C05DB" w:rsidP="009B4BD5">
      <w:pPr>
        <w:ind w:left="720"/>
      </w:pPr>
      <w:r>
        <w:rPr>
          <w:noProof/>
        </w:rPr>
        <w:drawing>
          <wp:inline distT="0" distB="0" distL="0" distR="0">
            <wp:extent cx="3572933" cy="3572933"/>
            <wp:effectExtent l="0" t="0" r="8890" b="8890"/>
            <wp:docPr id="1" name="Grafik 1" descr="C:\Users\paulg\AppData\Local\Microsoft\Windows\INetCache\Content.Word\UCEnableBluetooth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g\AppData\Local\Microsoft\Windows\INetCache\Content.Word\UCEnableBluetoothU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89" cy="357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E2" w:rsidRDefault="00DE063F">
      <w:pPr>
        <w:pStyle w:val="berschrift1"/>
      </w:pPr>
      <w:bookmarkStart w:id="13" w:name="_Toc483990950"/>
      <w:r>
        <w:lastRenderedPageBreak/>
        <w:t>Espresso test</w:t>
      </w:r>
      <w:bookmarkEnd w:id="13"/>
    </w:p>
    <w:p w:rsidR="009E32E2" w:rsidRDefault="009E32E2"/>
    <w:p w:rsidR="009E32E2" w:rsidRDefault="00A149B0">
      <w:pPr>
        <w:pStyle w:val="berschrift1"/>
        <w:widowControl/>
      </w:pPr>
      <w:bookmarkStart w:id="14" w:name="_Toc423410253"/>
      <w:bookmarkStart w:id="15" w:name="_Toc425054512"/>
      <w:bookmarkStart w:id="16" w:name="_Toc483990951"/>
      <w:r>
        <w:t>Preconditions</w:t>
      </w:r>
      <w:bookmarkEnd w:id="14"/>
      <w:bookmarkEnd w:id="15"/>
      <w:bookmarkEnd w:id="16"/>
    </w:p>
    <w:p w:rsidR="00ED7731" w:rsidRPr="00517C2C" w:rsidRDefault="005C05DB" w:rsidP="007840E5">
      <w:pPr>
        <w:pStyle w:val="InfoBlue"/>
      </w:pPr>
      <w:bookmarkStart w:id="17" w:name="_Toc423410254"/>
      <w:bookmarkStart w:id="18" w:name="_Toc425054513"/>
      <w:r>
        <w:t>The user needs to be in the settings menu.</w:t>
      </w:r>
    </w:p>
    <w:p w:rsidR="00ED7731" w:rsidRDefault="00A149B0" w:rsidP="00ED7731">
      <w:pPr>
        <w:pStyle w:val="berschrift1"/>
        <w:widowControl/>
      </w:pPr>
      <w:bookmarkStart w:id="19" w:name="_Toc423410255"/>
      <w:bookmarkStart w:id="20" w:name="_Toc425054514"/>
      <w:bookmarkStart w:id="21" w:name="_Toc483990952"/>
      <w:bookmarkEnd w:id="17"/>
      <w:bookmarkEnd w:id="18"/>
      <w:r>
        <w:t>Postconditions</w:t>
      </w:r>
      <w:bookmarkEnd w:id="19"/>
      <w:bookmarkEnd w:id="20"/>
      <w:bookmarkEnd w:id="21"/>
    </w:p>
    <w:p w:rsidR="00ED7731" w:rsidRPr="00ED7731" w:rsidRDefault="005C05DB" w:rsidP="00ED7731">
      <w:pPr>
        <w:ind w:left="720"/>
      </w:pPr>
      <w:r>
        <w:t>Bluetooth is enabled</w:t>
      </w:r>
      <w:r w:rsidR="00ED7731">
        <w:t>.</w:t>
      </w:r>
    </w:p>
    <w:p w:rsidR="009E32E2" w:rsidRDefault="0048618C">
      <w:pPr>
        <w:pStyle w:val="berschrift1"/>
      </w:pPr>
      <w:bookmarkStart w:id="22" w:name="_Toc483990953"/>
      <w:r>
        <w:t>Function Points</w:t>
      </w:r>
      <w:bookmarkEnd w:id="22"/>
    </w:p>
    <w:p w:rsidR="00C14901" w:rsidRDefault="00443FFE" w:rsidP="007840E5">
      <w:pPr>
        <w:pStyle w:val="InfoBlue"/>
      </w:pPr>
      <w:r>
        <w:rPr>
          <w:noProof/>
        </w:rPr>
        <w:drawing>
          <wp:inline distT="0" distB="0" distL="0" distR="0">
            <wp:extent cx="5943600" cy="2939430"/>
            <wp:effectExtent l="0" t="0" r="0" b="0"/>
            <wp:docPr id="4" name="Grafik 4" descr="C:\Users\paulg\AppData\Local\Microsoft\Windows\INetCache\Content.Word\Domain_Characteristic_Table_Enable_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g\AppData\Local\Microsoft\Windows\INetCache\Content.Word\Domain_Characteristic_Table_Enable_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901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4C4" w:rsidRDefault="00F644C4">
      <w:pPr>
        <w:spacing w:line="240" w:lineRule="auto"/>
      </w:pPr>
      <w:r>
        <w:separator/>
      </w:r>
    </w:p>
  </w:endnote>
  <w:endnote w:type="continuationSeparator" w:id="0">
    <w:p w:rsidR="00F644C4" w:rsidRDefault="00F64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32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2E2" w:rsidRDefault="00A149B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2E2" w:rsidRDefault="00A149B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14901">
            <w:t>GTA-Group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678E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32E2" w:rsidRDefault="00A149B0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678EA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9E32E2" w:rsidRDefault="009E32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4C4" w:rsidRDefault="00F644C4">
      <w:pPr>
        <w:spacing w:line="240" w:lineRule="auto"/>
      </w:pPr>
      <w:r>
        <w:separator/>
      </w:r>
    </w:p>
  </w:footnote>
  <w:footnote w:type="continuationSeparator" w:id="0">
    <w:p w:rsidR="00F644C4" w:rsidRDefault="00F644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2E2" w:rsidRDefault="009E32E2">
    <w:pPr>
      <w:rPr>
        <w:sz w:val="24"/>
      </w:rPr>
    </w:pPr>
  </w:p>
  <w:p w:rsidR="009E32E2" w:rsidRDefault="009E32E2">
    <w:pPr>
      <w:pBdr>
        <w:top w:val="single" w:sz="6" w:space="1" w:color="auto"/>
      </w:pBdr>
      <w:rPr>
        <w:sz w:val="24"/>
      </w:rPr>
    </w:pPr>
  </w:p>
  <w:p w:rsidR="009E32E2" w:rsidRDefault="00C149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GTA-Group</w:t>
    </w:r>
  </w:p>
  <w:p w:rsidR="009E32E2" w:rsidRDefault="009E32E2">
    <w:pPr>
      <w:pBdr>
        <w:bottom w:val="single" w:sz="6" w:space="1" w:color="auto"/>
      </w:pBdr>
      <w:jc w:val="right"/>
      <w:rPr>
        <w:sz w:val="24"/>
      </w:rPr>
    </w:pPr>
  </w:p>
  <w:p w:rsidR="009E32E2" w:rsidRDefault="009E32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2E2" w:rsidRDefault="009E32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DBD5C9D"/>
    <w:multiLevelType w:val="multilevel"/>
    <w:tmpl w:val="621075D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01"/>
    <w:rsid w:val="00044A70"/>
    <w:rsid w:val="000678EA"/>
    <w:rsid w:val="002A4B8F"/>
    <w:rsid w:val="004209DB"/>
    <w:rsid w:val="00443FFE"/>
    <w:rsid w:val="0048618C"/>
    <w:rsid w:val="004C242E"/>
    <w:rsid w:val="005C05DB"/>
    <w:rsid w:val="007840E5"/>
    <w:rsid w:val="00885979"/>
    <w:rsid w:val="0097485F"/>
    <w:rsid w:val="009B4BD5"/>
    <w:rsid w:val="009E32E2"/>
    <w:rsid w:val="00A149B0"/>
    <w:rsid w:val="00C14901"/>
    <w:rsid w:val="00DE063F"/>
    <w:rsid w:val="00ED7731"/>
    <w:rsid w:val="00F6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B09C7C"/>
  <w15:chartTrackingRefBased/>
  <w15:docId w15:val="{9ED5EFA8-2F08-42B3-B69C-96399386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840E5"/>
    <w:pPr>
      <w:spacing w:after="120"/>
      <w:ind w:left="720"/>
    </w:p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Dropbox\DH\4.%20Semester\Software%20Engineering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136</Words>
  <Characters>857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 Giesa</dc:creator>
  <cp:keywords/>
  <dc:description/>
  <cp:lastModifiedBy>Paul Giesa</cp:lastModifiedBy>
  <cp:revision>9</cp:revision>
  <cp:lastPrinted>1899-12-31T23:00:00Z</cp:lastPrinted>
  <dcterms:created xsi:type="dcterms:W3CDTF">2017-05-31T07:57:00Z</dcterms:created>
  <dcterms:modified xsi:type="dcterms:W3CDTF">2017-06-13T12:22:00Z</dcterms:modified>
</cp:coreProperties>
</file>