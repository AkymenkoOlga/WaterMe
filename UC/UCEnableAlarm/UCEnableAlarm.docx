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E2" w:rsidRDefault="00C14901">
      <w:pPr>
        <w:pStyle w:val="Titel"/>
        <w:jc w:val="right"/>
      </w:pPr>
      <w:proofErr w:type="spellStart"/>
      <w:r>
        <w:t>WaterMe</w:t>
      </w:r>
      <w:proofErr w:type="spellEnd"/>
    </w:p>
    <w:p w:rsidR="009E32E2" w:rsidRDefault="00635D80">
      <w:pPr>
        <w:pStyle w:val="Titel"/>
        <w:jc w:val="right"/>
      </w:pPr>
      <w:fldSimple w:instr="title  \* Mergeformat ">
        <w:r w:rsidR="00C14901">
          <w:t xml:space="preserve">Use-Case Specification: </w:t>
        </w:r>
      </w:fldSimple>
      <w:r w:rsidR="00C14901">
        <w:t>Enable Alarm</w:t>
      </w:r>
    </w:p>
    <w:p w:rsidR="009E32E2" w:rsidRDefault="009E32E2">
      <w:pPr>
        <w:pStyle w:val="Titel"/>
        <w:jc w:val="right"/>
      </w:pPr>
    </w:p>
    <w:p w:rsidR="009E32E2" w:rsidRDefault="00A149B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7840E5">
        <w:rPr>
          <w:sz w:val="28"/>
        </w:rPr>
        <w:t>1</w:t>
      </w:r>
      <w:r>
        <w:rPr>
          <w:sz w:val="28"/>
        </w:rPr>
        <w:t>.0</w:t>
      </w:r>
    </w:p>
    <w:p w:rsidR="009E32E2" w:rsidRDefault="009E32E2"/>
    <w:p w:rsidR="009E32E2" w:rsidRDefault="009E32E2"/>
    <w:p w:rsidR="009E32E2" w:rsidRDefault="009E32E2">
      <w:pPr>
        <w:pStyle w:val="Textkrper"/>
      </w:pPr>
    </w:p>
    <w:p w:rsidR="009E32E2" w:rsidRDefault="009E32E2">
      <w:pPr>
        <w:pStyle w:val="Textkrper"/>
      </w:pPr>
    </w:p>
    <w:p w:rsidR="009E32E2" w:rsidRDefault="009E32E2">
      <w:pPr>
        <w:sectPr w:rsidR="009E32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E32E2" w:rsidRDefault="00A149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2E2"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32E2">
        <w:tc>
          <w:tcPr>
            <w:tcW w:w="2304" w:type="dxa"/>
          </w:tcPr>
          <w:p w:rsidR="009E32E2" w:rsidRDefault="001B41CF">
            <w:pPr>
              <w:pStyle w:val="Tabletext"/>
            </w:pPr>
            <w:r>
              <w:t>31/Mai</w:t>
            </w:r>
            <w:r w:rsidR="00C14901">
              <w:t>/2017</w:t>
            </w:r>
          </w:p>
        </w:tc>
        <w:tc>
          <w:tcPr>
            <w:tcW w:w="1152" w:type="dxa"/>
          </w:tcPr>
          <w:p w:rsidR="009E32E2" w:rsidRDefault="00C149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32E2" w:rsidRDefault="00C14901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Paul Giesa</w:t>
            </w:r>
          </w:p>
        </w:tc>
      </w:tr>
      <w:tr w:rsidR="009E32E2">
        <w:tc>
          <w:tcPr>
            <w:tcW w:w="2304" w:type="dxa"/>
          </w:tcPr>
          <w:p w:rsidR="009E32E2" w:rsidRDefault="001B41CF">
            <w:pPr>
              <w:pStyle w:val="Tabletext"/>
            </w:pPr>
            <w:r>
              <w:t>13/</w:t>
            </w:r>
            <w:proofErr w:type="spellStart"/>
            <w:r>
              <w:t>Juni</w:t>
            </w:r>
            <w:proofErr w:type="spellEnd"/>
            <w:r>
              <w:t>/2017</w:t>
            </w:r>
          </w:p>
        </w:tc>
        <w:tc>
          <w:tcPr>
            <w:tcW w:w="1152" w:type="dxa"/>
          </w:tcPr>
          <w:p w:rsidR="009E32E2" w:rsidRDefault="001B41C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9E32E2" w:rsidRPr="001B41CF" w:rsidRDefault="001B41CF" w:rsidP="001B41CF">
            <w:pPr>
              <w:pStyle w:val="berschrift1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0"/>
              </w:rPr>
            </w:pPr>
            <w:r w:rsidRPr="001B41CF">
              <w:rPr>
                <w:rFonts w:ascii="Times New Roman" w:hAnsi="Times New Roman"/>
                <w:b w:val="0"/>
                <w:sz w:val="20"/>
              </w:rPr>
              <w:t>Espresso test</w:t>
            </w:r>
            <w:r>
              <w:rPr>
                <w:rFonts w:ascii="Times New Roman" w:hAnsi="Times New Roman"/>
                <w:b w:val="0"/>
                <w:sz w:val="20"/>
              </w:rPr>
              <w:t xml:space="preserve"> added</w:t>
            </w:r>
            <w:bookmarkStart w:id="0" w:name="_GoBack"/>
            <w:bookmarkEnd w:id="0"/>
          </w:p>
        </w:tc>
        <w:tc>
          <w:tcPr>
            <w:tcW w:w="2304" w:type="dxa"/>
          </w:tcPr>
          <w:p w:rsidR="009E32E2" w:rsidRDefault="001B41CF">
            <w:pPr>
              <w:pStyle w:val="Tabletext"/>
            </w:pPr>
            <w:r>
              <w:t xml:space="preserve">Olga </w:t>
            </w:r>
            <w:proofErr w:type="spellStart"/>
            <w:r>
              <w:t>Akymenko</w:t>
            </w:r>
            <w:proofErr w:type="spellEnd"/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</w:tbl>
    <w:p w:rsidR="009E32E2" w:rsidRDefault="009E32E2"/>
    <w:p w:rsidR="009E32E2" w:rsidRDefault="00A149B0">
      <w:pPr>
        <w:pStyle w:val="Titel"/>
      </w:pPr>
      <w:r>
        <w:br w:type="page"/>
      </w:r>
      <w:r>
        <w:lastRenderedPageBreak/>
        <w:t>Table of Contents</w:t>
      </w:r>
    </w:p>
    <w:p w:rsidR="007840E5" w:rsidRDefault="00A149B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840E5">
        <w:rPr>
          <w:noProof/>
        </w:rPr>
        <w:t>1.</w:t>
      </w:r>
      <w:r w:rsidR="007840E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40E5">
        <w:rPr>
          <w:noProof/>
        </w:rPr>
        <w:t>Use-Case Name</w:t>
      </w:r>
      <w:r w:rsidR="007840E5">
        <w:rPr>
          <w:noProof/>
        </w:rPr>
        <w:tab/>
      </w:r>
      <w:r w:rsidR="007840E5">
        <w:rPr>
          <w:noProof/>
        </w:rPr>
        <w:fldChar w:fldCharType="begin"/>
      </w:r>
      <w:r w:rsidR="007840E5">
        <w:rPr>
          <w:noProof/>
        </w:rPr>
        <w:instrText xml:space="preserve"> PAGEREF _Toc483990946 \h </w:instrText>
      </w:r>
      <w:r w:rsidR="007840E5">
        <w:rPr>
          <w:noProof/>
        </w:rPr>
      </w:r>
      <w:r w:rsidR="007840E5">
        <w:rPr>
          <w:noProof/>
        </w:rPr>
        <w:fldChar w:fldCharType="separate"/>
      </w:r>
      <w:r w:rsidR="0012616D">
        <w:rPr>
          <w:noProof/>
        </w:rPr>
        <w:t>4</w:t>
      </w:r>
      <w:r w:rsidR="007840E5">
        <w:rPr>
          <w:noProof/>
        </w:rPr>
        <w:fldChar w:fldCharType="end"/>
      </w:r>
    </w:p>
    <w:p w:rsidR="007840E5" w:rsidRPr="0012616D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12616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_Toc483990947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4</w:t>
      </w:r>
      <w:r>
        <w:rPr>
          <w:noProof/>
        </w:rPr>
        <w:fldChar w:fldCharType="end"/>
      </w:r>
    </w:p>
    <w:p w:rsidR="007840E5" w:rsidRPr="0012616D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12616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_Toc483990948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4</w:t>
      </w:r>
      <w:r>
        <w:rPr>
          <w:noProof/>
        </w:rPr>
        <w:fldChar w:fldCharType="end"/>
      </w:r>
    </w:p>
    <w:p w:rsidR="007840E5" w:rsidRPr="0012616D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12616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_Toc483990949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4</w:t>
      </w:r>
      <w:r>
        <w:rPr>
          <w:noProof/>
        </w:rPr>
        <w:fldChar w:fldCharType="end"/>
      </w:r>
    </w:p>
    <w:p w:rsidR="007840E5" w:rsidRPr="0012616D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12616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_Toc483990950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5</w:t>
      </w:r>
      <w:r>
        <w:rPr>
          <w:noProof/>
        </w:rPr>
        <w:fldChar w:fldCharType="end"/>
      </w:r>
    </w:p>
    <w:p w:rsidR="007840E5" w:rsidRPr="0012616D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12616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_Toc483990951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5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_Toc483990952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5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_Toc483990953 \h </w:instrText>
      </w:r>
      <w:r>
        <w:rPr>
          <w:noProof/>
        </w:rPr>
      </w:r>
      <w:r>
        <w:rPr>
          <w:noProof/>
        </w:rPr>
        <w:fldChar w:fldCharType="separate"/>
      </w:r>
      <w:r w:rsidR="0012616D">
        <w:rPr>
          <w:noProof/>
        </w:rPr>
        <w:t>6</w:t>
      </w:r>
      <w:r>
        <w:rPr>
          <w:noProof/>
        </w:rPr>
        <w:fldChar w:fldCharType="end"/>
      </w:r>
    </w:p>
    <w:p w:rsidR="009E32E2" w:rsidRDefault="00A149B0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14901">
          <w:t xml:space="preserve">Use-Case Specification: </w:t>
        </w:r>
      </w:fldSimple>
      <w:bookmarkStart w:id="1" w:name="_Toc423410237"/>
      <w:bookmarkStart w:id="2" w:name="_Toc425054503"/>
      <w:r w:rsidR="00C14901">
        <w:t>Enable Alarm</w:t>
      </w:r>
      <w:r>
        <w:t xml:space="preserve"> </w:t>
      </w:r>
      <w:bookmarkEnd w:id="1"/>
      <w:bookmarkEnd w:id="2"/>
    </w:p>
    <w:p w:rsidR="009E32E2" w:rsidRDefault="009E32E2" w:rsidP="007840E5">
      <w:pPr>
        <w:pStyle w:val="InfoBlue"/>
      </w:pPr>
    </w:p>
    <w:p w:rsidR="009E32E2" w:rsidRDefault="00A149B0">
      <w:pPr>
        <w:pStyle w:val="berschrift1"/>
      </w:pPr>
      <w:bookmarkStart w:id="3" w:name="_Toc483990946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9E32E2" w:rsidRDefault="00A149B0">
      <w:pPr>
        <w:pStyle w:val="berschrift2"/>
      </w:pPr>
      <w:bookmarkStart w:id="6" w:name="_Toc483990947"/>
      <w:r>
        <w:t>Brief Description</w:t>
      </w:r>
      <w:bookmarkEnd w:id="4"/>
      <w:bookmarkEnd w:id="5"/>
      <w:bookmarkEnd w:id="6"/>
    </w:p>
    <w:p w:rsidR="009E32E2" w:rsidRDefault="009B4BD5" w:rsidP="007840E5">
      <w:pPr>
        <w:pStyle w:val="InfoBlue"/>
      </w:pPr>
      <w:r w:rsidRPr="007840E5">
        <w:t>The user can decide w</w:t>
      </w:r>
      <w:r w:rsidR="007840E5" w:rsidRPr="007840E5">
        <w:t>h</w:t>
      </w:r>
      <w:r w:rsidRPr="007840E5">
        <w:t>ether</w:t>
      </w:r>
      <w:r w:rsidR="00C14901" w:rsidRPr="007840E5">
        <w:t xml:space="preserve"> the buzzer should make sounds when the humidity </w:t>
      </w:r>
      <w:r w:rsidRPr="007840E5">
        <w:t>level is</w:t>
      </w:r>
      <w:r w:rsidR="00C14901" w:rsidRPr="007840E5">
        <w:t xml:space="preserve"> critical</w:t>
      </w:r>
      <w:r w:rsidRPr="007840E5">
        <w:t>.</w:t>
      </w:r>
    </w:p>
    <w:p w:rsidR="007C7FB6" w:rsidRDefault="007C7FB6" w:rsidP="007C7FB6">
      <w:pPr>
        <w:pStyle w:val="berschrift2"/>
      </w:pPr>
      <w:r>
        <w:t>Mockup</w:t>
      </w:r>
    </w:p>
    <w:p w:rsidR="007C7FB6" w:rsidRPr="007C7FB6" w:rsidRDefault="007C7FB6" w:rsidP="007C7FB6">
      <w:pPr>
        <w:pStyle w:val="Textkrper"/>
      </w:pPr>
    </w:p>
    <w:p w:rsidR="007C7FB6" w:rsidRPr="007C7FB6" w:rsidRDefault="007C7FB6" w:rsidP="007C7FB6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1511300" cy="3077223"/>
            <wp:effectExtent l="0" t="0" r="0" b="8890"/>
            <wp:docPr id="1" name="Grafik 1" descr="C:\Users\paulg\AppData\Local\Microsoft\Windows\INetCache\Content.Word\UCEnableAlarm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Alarm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017" cy="30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A149B0">
      <w:pPr>
        <w:pStyle w:val="berschrift1"/>
        <w:widowControl/>
      </w:pPr>
      <w:bookmarkStart w:id="7" w:name="_Toc423410239"/>
      <w:bookmarkStart w:id="8" w:name="_Toc425054505"/>
      <w:bookmarkStart w:id="9" w:name="_Toc483990948"/>
      <w:r>
        <w:t>Flow of Events</w:t>
      </w:r>
      <w:bookmarkEnd w:id="7"/>
      <w:bookmarkEnd w:id="8"/>
      <w:bookmarkEnd w:id="9"/>
    </w:p>
    <w:p w:rsidR="009E32E2" w:rsidRDefault="00A149B0">
      <w:pPr>
        <w:pStyle w:val="berschrift2"/>
        <w:widowControl/>
      </w:pPr>
      <w:bookmarkStart w:id="10" w:name="_Toc423410240"/>
      <w:bookmarkStart w:id="11" w:name="_Toc425054506"/>
      <w:bookmarkStart w:id="12" w:name="_Toc483990949"/>
      <w:r>
        <w:t>Basic Flow</w:t>
      </w:r>
      <w:bookmarkEnd w:id="10"/>
      <w:bookmarkEnd w:id="11"/>
      <w:bookmarkEnd w:id="12"/>
      <w:r>
        <w:t xml:space="preserve"> </w:t>
      </w:r>
    </w:p>
    <w:p w:rsidR="009B4BD5" w:rsidRPr="009B4BD5" w:rsidRDefault="0097485F" w:rsidP="009B4BD5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2595053"/>
            <wp:effectExtent l="0" t="0" r="0" b="0"/>
            <wp:docPr id="3" name="Grafik 3" descr="C:\Users\paulg\AppData\Local\Microsoft\Windows\INetCache\Content.Word\UCEnableAlarm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UCEnableAlarm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DE063F">
      <w:pPr>
        <w:pStyle w:val="berschrift1"/>
      </w:pPr>
      <w:bookmarkStart w:id="13" w:name="_Toc483990950"/>
      <w:r>
        <w:lastRenderedPageBreak/>
        <w:t>Espresso test</w:t>
      </w:r>
      <w:bookmarkEnd w:id="13"/>
    </w:p>
    <w:p w:rsidR="001B41CF" w:rsidRDefault="001B41CF" w:rsidP="001B4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/>
          <w:bCs/>
          <w:color w:val="000080"/>
          <w:lang w:eastAsia="de-DE"/>
        </w:rPr>
      </w:pPr>
    </w:p>
    <w:p w:rsidR="001B41CF" w:rsidRPr="001B41CF" w:rsidRDefault="001B41CF" w:rsidP="001B4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lang w:eastAsia="de-DE"/>
        </w:rPr>
      </w:pP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package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com.project.gta.demo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android.support.test.espresso.ViewInteraction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android.support.test.rule.ActivityTestRule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r w:rsidRPr="001B41CF">
        <w:rPr>
          <w:rFonts w:ascii="Courier New" w:hAnsi="Courier New" w:cs="Courier New"/>
          <w:color w:val="000000"/>
          <w:lang w:eastAsia="de-DE"/>
        </w:rPr>
        <w:t>android.support.test.runner.AndroidJUnit4;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android.test.suitebuilder.annotation.LargeTest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org.junit.Rule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org.junit.Test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org.junit.runner.RunWith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android.support.test.espresso.Espresso.</w:t>
      </w:r>
      <w:r w:rsidRPr="001B41C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android.support.test.espresso.action.ViewActions.click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1B41C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android.support.test.espresso.matcher.ViewMatchers.withId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android.support.test.espresso.matcher.ViewMatchers.withText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org.hamcrest.Matchers.allOf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808000"/>
          <w:lang w:eastAsia="de-DE"/>
        </w:rPr>
        <w:t>@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LargeTest</w:t>
      </w:r>
      <w:proofErr w:type="spellEnd"/>
      <w:r w:rsidRPr="001B41CF">
        <w:rPr>
          <w:rFonts w:ascii="Courier New" w:hAnsi="Courier New" w:cs="Courier New"/>
          <w:color w:val="808000"/>
          <w:lang w:eastAsia="de-DE"/>
        </w:rPr>
        <w:br/>
        <w:t>@</w:t>
      </w:r>
      <w:proofErr w:type="spellStart"/>
      <w:r w:rsidRPr="001B41CF">
        <w:rPr>
          <w:rFonts w:ascii="Courier New" w:hAnsi="Courier New" w:cs="Courier New"/>
          <w:color w:val="808000"/>
          <w:lang w:eastAsia="de-DE"/>
        </w:rPr>
        <w:t>RunWith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(AndroidJUnit4.</w:t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>class</w:t>
      </w:r>
      <w:r w:rsidRPr="001B41CF">
        <w:rPr>
          <w:rFonts w:ascii="Courier New" w:hAnsi="Courier New" w:cs="Courier New"/>
          <w:color w:val="000000"/>
          <w:lang w:eastAsia="de-DE"/>
        </w:rPr>
        <w:t>)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public class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UCEnableAlarm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 {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1B41CF">
        <w:rPr>
          <w:rFonts w:ascii="Courier New" w:hAnsi="Courier New" w:cs="Courier New"/>
          <w:color w:val="808000"/>
          <w:lang w:eastAsia="de-DE"/>
        </w:rPr>
        <w:t>@Rule</w:t>
      </w:r>
      <w:r w:rsidRPr="001B41CF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&lt;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MainMenu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&gt; </w:t>
      </w:r>
      <w:proofErr w:type="spellStart"/>
      <w:r w:rsidRPr="001B41CF">
        <w:rPr>
          <w:rFonts w:ascii="Courier New" w:hAnsi="Courier New" w:cs="Courier New"/>
          <w:b/>
          <w:bCs/>
          <w:color w:val="660E7A"/>
          <w:lang w:eastAsia="de-DE"/>
        </w:rPr>
        <w:t>mActivityTestRule</w:t>
      </w:r>
      <w:proofErr w:type="spellEnd"/>
      <w:r w:rsidRPr="001B41CF">
        <w:rPr>
          <w:rFonts w:ascii="Courier New" w:hAnsi="Courier New" w:cs="Courier New"/>
          <w:b/>
          <w:bCs/>
          <w:color w:val="660E7A"/>
          <w:lang w:eastAsia="de-DE"/>
        </w:rPr>
        <w:t xml:space="preserve"> </w:t>
      </w:r>
      <w:r w:rsidRPr="001B41CF">
        <w:rPr>
          <w:rFonts w:ascii="Courier New" w:hAnsi="Courier New" w:cs="Courier New"/>
          <w:color w:val="000000"/>
          <w:lang w:eastAsia="de-DE"/>
        </w:rPr>
        <w:t xml:space="preserve">= </w:t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new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&lt;&gt;(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MainMenu.</w:t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>class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);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1B41CF">
        <w:rPr>
          <w:rFonts w:ascii="Courier New" w:hAnsi="Courier New" w:cs="Courier New"/>
          <w:color w:val="808000"/>
          <w:lang w:eastAsia="de-DE"/>
        </w:rPr>
        <w:t>@Test</w:t>
      </w:r>
      <w:r w:rsidRPr="001B41CF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1B41CF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uCEnableAlarm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() {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appCompatButton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R.id.</w:t>
      </w:r>
      <w:r w:rsidRPr="001B41C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BTNsettings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r w:rsidRPr="001B41CF">
        <w:rPr>
          <w:rFonts w:ascii="Courier New" w:hAnsi="Courier New" w:cs="Courier New"/>
          <w:b/>
          <w:bCs/>
          <w:color w:val="008000"/>
          <w:lang w:eastAsia="de-DE"/>
        </w:rPr>
        <w:t>"Settings"</w:t>
      </w:r>
      <w:r w:rsidRPr="001B41CF">
        <w:rPr>
          <w:rFonts w:ascii="Courier New" w:hAnsi="Courier New" w:cs="Courier New"/>
          <w:color w:val="000000"/>
          <w:lang w:eastAsia="de-DE"/>
        </w:rPr>
        <w:t>),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R.id.</w:t>
      </w:r>
      <w:r w:rsidRPr="001B41C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mainmenu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),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R.id.</w:t>
      </w:r>
      <w:r w:rsidRPr="001B41C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activity_main_menu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)))),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()));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appCompatButton.perform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r w:rsidRPr="001B41CF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1B41CF">
        <w:rPr>
          <w:rFonts w:ascii="Courier New" w:hAnsi="Courier New" w:cs="Courier New"/>
          <w:color w:val="000000"/>
          <w:lang w:eastAsia="de-DE"/>
        </w:rPr>
        <w:t>());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 switch_ =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R.id.</w:t>
      </w:r>
      <w:r w:rsidRPr="001B41CF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SWsounds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1B41CF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()));</w:t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1B41CF">
        <w:rPr>
          <w:rFonts w:ascii="Courier New" w:hAnsi="Courier New" w:cs="Courier New"/>
          <w:color w:val="000000"/>
          <w:lang w:eastAsia="de-DE"/>
        </w:rPr>
        <w:t>switch_.perform</w:t>
      </w:r>
      <w:proofErr w:type="spellEnd"/>
      <w:r w:rsidRPr="001B41CF">
        <w:rPr>
          <w:rFonts w:ascii="Courier New" w:hAnsi="Courier New" w:cs="Courier New"/>
          <w:color w:val="000000"/>
          <w:lang w:eastAsia="de-DE"/>
        </w:rPr>
        <w:t>(</w:t>
      </w:r>
      <w:r w:rsidRPr="001B41CF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1B41CF">
        <w:rPr>
          <w:rFonts w:ascii="Courier New" w:hAnsi="Courier New" w:cs="Courier New"/>
          <w:color w:val="000000"/>
          <w:lang w:eastAsia="de-DE"/>
        </w:rPr>
        <w:t>());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1B41CF">
        <w:rPr>
          <w:rFonts w:ascii="Courier New" w:hAnsi="Courier New" w:cs="Courier New"/>
          <w:color w:val="000000"/>
          <w:lang w:eastAsia="de-DE"/>
        </w:rPr>
        <w:br/>
      </w:r>
      <w:r w:rsidRPr="001B41CF">
        <w:rPr>
          <w:rFonts w:ascii="Courier New" w:hAnsi="Courier New" w:cs="Courier New"/>
          <w:color w:val="000000"/>
          <w:lang w:eastAsia="de-DE"/>
        </w:rPr>
        <w:br/>
        <w:t>}</w:t>
      </w:r>
    </w:p>
    <w:p w:rsidR="001B41CF" w:rsidRPr="001B41CF" w:rsidRDefault="001B41CF" w:rsidP="001B41CF">
      <w:pPr>
        <w:ind w:left="720"/>
      </w:pPr>
    </w:p>
    <w:p w:rsidR="009E32E2" w:rsidRDefault="009E32E2"/>
    <w:p w:rsidR="009E32E2" w:rsidRDefault="00A149B0">
      <w:pPr>
        <w:pStyle w:val="berschrift1"/>
        <w:widowControl/>
      </w:pPr>
      <w:bookmarkStart w:id="14" w:name="_Toc423410253"/>
      <w:bookmarkStart w:id="15" w:name="_Toc425054512"/>
      <w:bookmarkStart w:id="16" w:name="_Toc483990951"/>
      <w:r>
        <w:t>Preconditions</w:t>
      </w:r>
      <w:bookmarkEnd w:id="14"/>
      <w:bookmarkEnd w:id="15"/>
      <w:bookmarkEnd w:id="16"/>
    </w:p>
    <w:p w:rsidR="00ED7731" w:rsidRPr="00517C2C" w:rsidRDefault="00ED7731" w:rsidP="007840E5">
      <w:pPr>
        <w:pStyle w:val="InfoBlue"/>
      </w:pPr>
      <w:bookmarkStart w:id="17" w:name="_Toc423410254"/>
      <w:bookmarkStart w:id="18" w:name="_Toc425054513"/>
      <w:r w:rsidRPr="00517C2C">
        <w:t xml:space="preserve">The app needs an active connection to the Pi. Also the user </w:t>
      </w:r>
      <w:r>
        <w:t xml:space="preserve">has to enter the “Settings </w:t>
      </w:r>
      <w:r w:rsidRPr="00517C2C">
        <w:t>Menu”.</w:t>
      </w:r>
    </w:p>
    <w:p w:rsidR="00ED7731" w:rsidRDefault="00A149B0" w:rsidP="00ED7731">
      <w:pPr>
        <w:pStyle w:val="berschrift1"/>
        <w:widowControl/>
      </w:pPr>
      <w:bookmarkStart w:id="19" w:name="_Toc423410255"/>
      <w:bookmarkStart w:id="20" w:name="_Toc425054514"/>
      <w:bookmarkStart w:id="21" w:name="_Toc483990952"/>
      <w:bookmarkEnd w:id="17"/>
      <w:bookmarkEnd w:id="18"/>
      <w:r>
        <w:t>Postconditions</w:t>
      </w:r>
      <w:bookmarkEnd w:id="19"/>
      <w:bookmarkEnd w:id="20"/>
      <w:bookmarkEnd w:id="21"/>
    </w:p>
    <w:p w:rsidR="00ED7731" w:rsidRPr="00ED7731" w:rsidRDefault="00ED7731" w:rsidP="00ED7731">
      <w:pPr>
        <w:ind w:left="720"/>
      </w:pPr>
      <w:r>
        <w:t>Either the alarm is activated or deactivated.</w:t>
      </w:r>
    </w:p>
    <w:p w:rsidR="009E32E2" w:rsidRDefault="0048618C">
      <w:pPr>
        <w:pStyle w:val="berschrift1"/>
      </w:pPr>
      <w:bookmarkStart w:id="22" w:name="_Toc483990953"/>
      <w:r>
        <w:lastRenderedPageBreak/>
        <w:t>Function Points</w:t>
      </w:r>
      <w:bookmarkEnd w:id="22"/>
    </w:p>
    <w:p w:rsidR="00C14901" w:rsidRDefault="00443FFE" w:rsidP="007840E5">
      <w:pPr>
        <w:pStyle w:val="InfoBlue"/>
      </w:pPr>
      <w:r>
        <w:rPr>
          <w:noProof/>
          <w:lang w:val="de-DE" w:eastAsia="de-DE"/>
        </w:rPr>
        <w:drawing>
          <wp:inline distT="0" distB="0" distL="0" distR="0">
            <wp:extent cx="5943600" cy="2939430"/>
            <wp:effectExtent l="0" t="0" r="0" b="0"/>
            <wp:docPr id="4" name="Grafik 4" descr="C:\Users\paulg\AppData\Local\Microsoft\Windows\INetCache\Content.Word\Domain_Characteristic_Table_Enable_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Enable_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D9" w:rsidRDefault="00EF20D9">
      <w:pPr>
        <w:spacing w:line="240" w:lineRule="auto"/>
      </w:pPr>
      <w:r>
        <w:separator/>
      </w:r>
    </w:p>
  </w:endnote>
  <w:endnote w:type="continuationSeparator" w:id="0">
    <w:p w:rsidR="00EF20D9" w:rsidRDefault="00EF2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2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4901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616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2616D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9E32E2" w:rsidRDefault="009E32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D9" w:rsidRDefault="00EF20D9">
      <w:pPr>
        <w:spacing w:line="240" w:lineRule="auto"/>
      </w:pPr>
      <w:r>
        <w:separator/>
      </w:r>
    </w:p>
  </w:footnote>
  <w:footnote w:type="continuationSeparator" w:id="0">
    <w:p w:rsidR="00EF20D9" w:rsidRDefault="00EF2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E2" w:rsidRDefault="009E32E2">
    <w:pPr>
      <w:rPr>
        <w:sz w:val="24"/>
      </w:rPr>
    </w:pPr>
  </w:p>
  <w:p w:rsidR="009E32E2" w:rsidRDefault="009E32E2">
    <w:pPr>
      <w:pBdr>
        <w:top w:val="single" w:sz="6" w:space="1" w:color="auto"/>
      </w:pBdr>
      <w:rPr>
        <w:sz w:val="24"/>
      </w:rPr>
    </w:pPr>
  </w:p>
  <w:p w:rsidR="009E32E2" w:rsidRDefault="00C149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9E32E2" w:rsidRDefault="009E32E2">
    <w:pPr>
      <w:pBdr>
        <w:bottom w:val="single" w:sz="6" w:space="1" w:color="auto"/>
      </w:pBdr>
      <w:jc w:val="right"/>
      <w:rPr>
        <w:sz w:val="24"/>
      </w:rPr>
    </w:pPr>
  </w:p>
  <w:p w:rsidR="009E32E2" w:rsidRDefault="009E32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E2" w:rsidRDefault="009E32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D5C9D"/>
    <w:multiLevelType w:val="multilevel"/>
    <w:tmpl w:val="621075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01"/>
    <w:rsid w:val="0012616D"/>
    <w:rsid w:val="001B41CF"/>
    <w:rsid w:val="00443FFE"/>
    <w:rsid w:val="0048618C"/>
    <w:rsid w:val="004C242E"/>
    <w:rsid w:val="00635D80"/>
    <w:rsid w:val="007840E5"/>
    <w:rsid w:val="007C7FB6"/>
    <w:rsid w:val="00885979"/>
    <w:rsid w:val="0097485F"/>
    <w:rsid w:val="009B4BD5"/>
    <w:rsid w:val="009E32E2"/>
    <w:rsid w:val="00A149B0"/>
    <w:rsid w:val="00C14901"/>
    <w:rsid w:val="00DE063F"/>
    <w:rsid w:val="00ED7731"/>
    <w:rsid w:val="00E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5EFA8-2F08-42B3-B69C-9639938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840E5"/>
    <w:pPr>
      <w:spacing w:after="120"/>
      <w:ind w:left="7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4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41C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6</Pages>
  <Words>360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TInf</cp:lastModifiedBy>
  <cp:revision>9</cp:revision>
  <cp:lastPrinted>2017-06-13T17:29:00Z</cp:lastPrinted>
  <dcterms:created xsi:type="dcterms:W3CDTF">2017-05-31T07:57:00Z</dcterms:created>
  <dcterms:modified xsi:type="dcterms:W3CDTF">2017-06-13T17:32:00Z</dcterms:modified>
</cp:coreProperties>
</file>